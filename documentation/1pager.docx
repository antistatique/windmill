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0032D" w:rsidRPr="0030032D" w:rsidRDefault="0030032D" w:rsidP="0003195B">
      <w:r w:rsidRPr="0030032D">
        <mc:AlternateContent>
          <mc:Choice Requires="wps">
            <w:drawing>
              <wp:anchor distT="45720" distB="45720" distL="114300" distR="114300" simplePos="0" relativeHeight="251659264" behindDoc="0" locked="0" layoutInCell="1" allowOverlap="1" wp14:anchorId="798AB53E" wp14:editId="5957F7CB">
                <wp:simplePos x="0" y="0"/>
                <wp:positionH relativeFrom="margin">
                  <wp:posOffset>3141345</wp:posOffset>
                </wp:positionH>
                <wp:positionV relativeFrom="paragraph">
                  <wp:posOffset>180693</wp:posOffset>
                </wp:positionV>
                <wp:extent cx="6361430" cy="1404620"/>
                <wp:effectExtent l="0" t="0" r="20320" b="25400"/>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1430" cy="1404620"/>
                        </a:xfrm>
                        <a:prstGeom prst="rect">
                          <a:avLst/>
                        </a:prstGeom>
                        <a:solidFill>
                          <a:srgbClr val="FFFFFF"/>
                        </a:solidFill>
                        <a:ln w="9525">
                          <a:solidFill>
                            <a:srgbClr val="000000"/>
                          </a:solidFill>
                          <a:miter lim="800000"/>
                          <a:headEnd/>
                          <a:tailEnd/>
                        </a:ln>
                      </wps:spPr>
                      <wps:txbx>
                        <w:txbxContent>
                          <w:p w:rsidR="00F829CF" w:rsidRPr="002B33BF" w:rsidRDefault="002B33BF" w:rsidP="0003195B">
                            <w:pPr>
                              <w:pStyle w:val="Titre1"/>
                              <w:rPr>
                                <w:lang w:val="fr-CH"/>
                              </w:rPr>
                            </w:pPr>
                            <w:proofErr w:type="spellStart"/>
                            <w:r>
                              <w:rPr>
                                <w:lang w:val="fr-CH"/>
                              </w:rPr>
                              <w:t>Windmill</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8AB53E" id="_x0000_t202" coordsize="21600,21600" o:spt="202" path="m,l,21600r21600,l21600,xe">
                <v:stroke joinstyle="miter"/>
                <v:path gradientshapeok="t" o:connecttype="rect"/>
              </v:shapetype>
              <v:shape id="Zone de texte 2" o:spid="_x0000_s1026" type="#_x0000_t202" style="position:absolute;margin-left:247.35pt;margin-top:14.25pt;width:500.9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">
                <v:textbox style="mso-fit-shape-to-text:t">
                  <w:txbxContent>
                    <w:p w:rsidR="00F829CF" w:rsidRPr="002B33BF" w:rsidRDefault="002B33BF" w:rsidP="0003195B">
                      <w:pPr>
                        <w:pStyle w:val="Titre1"/>
                        <w:rPr>
                          <w:lang w:val="fr-CH"/>
                        </w:rPr>
                      </w:pPr>
                      <w:proofErr w:type="spellStart"/>
                      <w:r>
                        <w:rPr>
                          <w:lang w:val="fr-CH"/>
                        </w:rPr>
                        <w:t>Windmill</w:t>
                      </w:r>
                      <w:proofErr w:type="spellEnd"/>
                    </w:p>
                  </w:txbxContent>
                </v:textbox>
                <w10:wrap type="topAndBottom" anchorx="margin"/>
              </v:shape>
            </w:pict>
          </mc:Fallback>
        </mc:AlternateContent>
      </w:r>
    </w:p>
    <w:p w:rsidR="00A175D2" w:rsidRDefault="0030032D" w:rsidP="0003195B">
      <w:r>
        <w:t>Le travail de diplôme s’est réalisé chez</w:t>
      </w:r>
      <w:r w:rsidR="003C5617">
        <w:t> :</w:t>
      </w:r>
    </w:p>
    <w:p w:rsidR="0030032D" w:rsidRDefault="0030032D" w:rsidP="0003195B">
      <w:r>
        <w:rPr>
          <w:noProof/>
        </w:rPr>
        <w:drawing>
          <wp:anchor distT="0" distB="0" distL="114300" distR="114300" simplePos="0" relativeHeight="251661312" behindDoc="0" locked="0" layoutInCell="1" allowOverlap="1" wp14:anchorId="668DA8E2" wp14:editId="6394DD76">
            <wp:simplePos x="0" y="0"/>
            <wp:positionH relativeFrom="margin">
              <wp:posOffset>1905</wp:posOffset>
            </wp:positionH>
            <wp:positionV relativeFrom="margin">
              <wp:posOffset>1299845</wp:posOffset>
            </wp:positionV>
            <wp:extent cx="2934970" cy="94424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antistatiqu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4970" cy="944245"/>
                    </a:xfrm>
                    <a:prstGeom prst="rect">
                      <a:avLst/>
                    </a:prstGeom>
                  </pic:spPr>
                </pic:pic>
              </a:graphicData>
            </a:graphic>
            <wp14:sizeRelH relativeFrom="page">
              <wp14:pctWidth>0</wp14:pctWidth>
            </wp14:sizeRelH>
            <wp14:sizeRelV relativeFrom="page">
              <wp14:pctHeight>0</wp14:pctHeight>
            </wp14:sizeRelV>
          </wp:anchor>
        </w:drawing>
      </w:r>
    </w:p>
    <w:p w:rsidR="0030032D" w:rsidRDefault="0030032D" w:rsidP="0003195B">
      <w:r w:rsidRPr="006E5D49">
        <w:rPr>
          <w:b/>
          <w:bCs/>
        </w:rPr>
        <w:t>Rue de Genève 90B</w:t>
      </w:r>
      <w:r w:rsidRPr="0030032D">
        <w:t>, 1004 Lausanne</w:t>
      </w:r>
    </w:p>
    <w:p w:rsidR="0030032D" w:rsidRDefault="0030032D" w:rsidP="0030032D">
      <w:hyperlink r:id="rId9" w:history="1">
        <w:r w:rsidRPr="0030032D">
          <w:t>https://antistatique.net/</w:t>
        </w:r>
      </w:hyperlink>
    </w:p>
    <w:p w:rsidR="009114CB" w:rsidRDefault="009114CB" w:rsidP="0030032D">
      <w:r>
        <w:t xml:space="preserve">Responsable, Kevin </w:t>
      </w:r>
      <w:proofErr w:type="spellStart"/>
      <w:r>
        <w:t>Wenger</w:t>
      </w:r>
      <w:proofErr w:type="spellEnd"/>
    </w:p>
    <w:p w:rsidR="0030032D" w:rsidRPr="0030032D" w:rsidRDefault="0030032D" w:rsidP="0030032D"/>
    <w:p w:rsidR="00A175D2" w:rsidRDefault="00A175D2" w:rsidP="0003195B"/>
    <w:p w:rsidR="000876A0" w:rsidRDefault="000876A0" w:rsidP="000876A0">
      <w:bookmarkStart w:id="0" w:name="OLE_LINK25"/>
      <w:r>
        <w:t xml:space="preserve">Durant la formation de technicien ES en développement d’applications, il est demandé aux futurs diplômants de réaliser un travail de diplôme. En effet, au Centre Professionnel du Nord Vaudois, 7 semaines sont prévues </w:t>
      </w:r>
      <w:r w:rsidR="00F9225F">
        <w:t>afin</w:t>
      </w:r>
      <w:r>
        <w:t xml:space="preserve"> que les élèves partent en entreprise </w:t>
      </w:r>
      <w:r w:rsidR="00CF4802">
        <w:t>pour</w:t>
      </w:r>
      <w:r>
        <w:t xml:space="preserve"> réaliser </w:t>
      </w:r>
      <w:r w:rsidR="008871B1">
        <w:t>un</w:t>
      </w:r>
      <w:r>
        <w:t xml:space="preserve"> projet. Pour cette année, les dates prévues étaient du 28 avril au 11 juin. </w:t>
      </w:r>
    </w:p>
    <w:bookmarkEnd w:id="0"/>
    <w:p w:rsidR="000876A0" w:rsidRDefault="000876A0" w:rsidP="0003195B"/>
    <w:p w:rsidR="0030032D" w:rsidRDefault="00AF2EF9" w:rsidP="0003195B">
      <w:r>
        <w:t xml:space="preserve">Ce travail a été réalisé en télétravail. Suite aux événements liés au coronavirus, tous les collaborateurs ont eu ordre de ne </w:t>
      </w:r>
      <w:r w:rsidR="005148FC">
        <w:t>pas</w:t>
      </w:r>
      <w:r>
        <w:t xml:space="preserve"> venir à l’agence afin de réduire au maximum les risques de propagation du virus. </w:t>
      </w:r>
      <w:r w:rsidR="00550991">
        <w:t>Les mesures s’assouplissant, les dernières semaines du travail de diplôme,</w:t>
      </w:r>
      <w:r w:rsidR="005228A5">
        <w:t xml:space="preserve"> </w:t>
      </w:r>
      <w:r w:rsidR="002D7335">
        <w:t>un</w:t>
      </w:r>
      <w:r w:rsidR="00550991">
        <w:t xml:space="preserve"> nombre </w:t>
      </w:r>
      <w:r w:rsidR="00E66A32">
        <w:t>limité</w:t>
      </w:r>
      <w:r w:rsidR="00550991">
        <w:t xml:space="preserve"> de collaborateurs étaient acceptés</w:t>
      </w:r>
      <w:r w:rsidR="00C777B4">
        <w:t>, sous conditions,</w:t>
      </w:r>
      <w:r w:rsidR="00550991">
        <w:t xml:space="preserve"> dans les locaux d’Antistatique</w:t>
      </w:r>
      <w:r w:rsidR="00C777B4">
        <w:t>.</w:t>
      </w:r>
    </w:p>
    <w:p w:rsidR="0090000A" w:rsidRDefault="0090000A" w:rsidP="0003195B"/>
    <w:p w:rsidR="00946226" w:rsidRDefault="00946226" w:rsidP="00946226">
      <w:r>
        <w:t xml:space="preserve">Voici un petit passage du cahier des charges fournis par Antistatique permettant la compréhension </w:t>
      </w:r>
      <w:r>
        <w:t>du besoin</w:t>
      </w:r>
      <w:r>
        <w:t xml:space="preserve"> :</w:t>
      </w:r>
    </w:p>
    <w:p w:rsidR="00946226" w:rsidRDefault="00946226" w:rsidP="00946226"/>
    <w:p w:rsidR="00946226" w:rsidRDefault="00946226" w:rsidP="00946226">
      <w:r>
        <w:rPr>
          <w:i/>
          <w:iCs/>
        </w:rPr>
        <w:t>« </w:t>
      </w:r>
      <w:r w:rsidRPr="00A73E0C">
        <w:rPr>
          <w:i/>
          <w:iCs/>
        </w:rPr>
        <w:t xml:space="preserve">Suite à la refonte de la </w:t>
      </w:r>
      <w:proofErr w:type="spellStart"/>
      <w:r w:rsidRPr="00A73E0C">
        <w:rPr>
          <w:i/>
          <w:iCs/>
        </w:rPr>
        <w:t>LTr</w:t>
      </w:r>
      <w:proofErr w:type="spellEnd"/>
      <w:r w:rsidRPr="00A73E0C">
        <w:rPr>
          <w:i/>
          <w:iCs/>
        </w:rPr>
        <w:t xml:space="preserve"> (loi sur le travail) en fin 2015, chaque employeur a l'obligation légale de documenter les horaires de ses employés. </w:t>
      </w:r>
      <w:r>
        <w:rPr>
          <w:i/>
          <w:iCs/>
        </w:rPr>
        <w:t xml:space="preserve">[…] </w:t>
      </w:r>
      <w:r w:rsidRPr="00A73E0C">
        <w:rPr>
          <w:i/>
          <w:iCs/>
        </w:rPr>
        <w:t>Ainsi, les entreprises doivent être en mesure de documenter le temps de travail journalier et hebdomadaire de leurs employés, y compris le travail compensatoire et supplémentaire. De plus, l’employeur doit décompter les jours de repos du travailleur, qu’ils soient hebdomadaires ou compensatoires, ainsi que les pauses d’une demi-heure ou plus.</w:t>
      </w:r>
      <w:r>
        <w:rPr>
          <w:i/>
          <w:iCs/>
        </w:rPr>
        <w:t> »</w:t>
      </w:r>
    </w:p>
    <w:p w:rsidR="00946226" w:rsidRDefault="00946226" w:rsidP="0003195B"/>
    <w:p w:rsidR="00946226" w:rsidRDefault="00FD3B9E" w:rsidP="0003195B">
      <w:bookmarkStart w:id="1" w:name="OLE_LINK31"/>
      <w:bookmarkStart w:id="2" w:name="OLE_LINK32"/>
      <w:r>
        <w:t>Suite</w:t>
      </w:r>
      <w:r>
        <w:t xml:space="preserve"> à cela, Antistatique a créé </w:t>
      </w:r>
      <w:proofErr w:type="spellStart"/>
      <w:r>
        <w:t>Windmill</w:t>
      </w:r>
      <w:proofErr w:type="spellEnd"/>
      <w:r w:rsidR="00CA3831">
        <w:t xml:space="preserve"> sur Google </w:t>
      </w:r>
      <w:proofErr w:type="spellStart"/>
      <w:r w:rsidR="00CA3831">
        <w:t>Sheet</w:t>
      </w:r>
      <w:proofErr w:type="spellEnd"/>
      <w:r>
        <w:t>. Tous les collaborateurs utilisent cette solution afin d’entrer leurs heures de travail. Plusieurs tableurs sont disponibles mais uniquement deux sont nécessaires aux utilisateurs, « saisie-2020 » et « résumé-2020 </w:t>
      </w:r>
      <w:bookmarkEnd w:id="1"/>
      <w:bookmarkEnd w:id="2"/>
      <w:r>
        <w:t xml:space="preserve">». </w:t>
      </w:r>
      <w:r w:rsidR="00035733">
        <w:t xml:space="preserve">Voici un petit aperçu de la Google </w:t>
      </w:r>
      <w:proofErr w:type="spellStart"/>
      <w:r w:rsidR="00035733">
        <w:t>Sheet</w:t>
      </w:r>
      <w:proofErr w:type="spellEnd"/>
      <w:r w:rsidR="00035733">
        <w:t xml:space="preserve"> affichant le lundi et le mardi. </w:t>
      </w:r>
    </w:p>
    <w:p w:rsidR="00DB1328" w:rsidRDefault="00DB1328" w:rsidP="00FD3B9E">
      <w:r>
        <w:rPr>
          <w:noProof/>
          <w:szCs w:val="14"/>
        </w:rPr>
        <mc:AlternateContent>
          <mc:Choice Requires="wpg">
            <w:drawing>
              <wp:anchor distT="0" distB="0" distL="114300" distR="114300" simplePos="0" relativeHeight="251663360" behindDoc="0" locked="0" layoutInCell="1" allowOverlap="1" wp14:anchorId="757DD3AC" wp14:editId="772E631E">
                <wp:simplePos x="0" y="0"/>
                <wp:positionH relativeFrom="margin">
                  <wp:posOffset>1050925</wp:posOffset>
                </wp:positionH>
                <wp:positionV relativeFrom="paragraph">
                  <wp:posOffset>213148</wp:posOffset>
                </wp:positionV>
                <wp:extent cx="7420610" cy="2197735"/>
                <wp:effectExtent l="0" t="0" r="0" b="4445"/>
                <wp:wrapTopAndBottom/>
                <wp:docPr id="3" name="Groupe 3"/>
                <wp:cNvGraphicFramePr/>
                <a:graphic xmlns:a="http://schemas.openxmlformats.org/drawingml/2006/main">
                  <a:graphicData uri="http://schemas.microsoft.com/office/word/2010/wordprocessingGroup">
                    <wpg:wgp>
                      <wpg:cNvGrpSpPr/>
                      <wpg:grpSpPr>
                        <a:xfrm>
                          <a:off x="0" y="0"/>
                          <a:ext cx="7420610" cy="2197735"/>
                          <a:chOff x="0" y="0"/>
                          <a:chExt cx="7420610" cy="2198005"/>
                        </a:xfrm>
                      </wpg:grpSpPr>
                      <pic:pic xmlns:pic="http://schemas.openxmlformats.org/drawingml/2006/picture">
                        <pic:nvPicPr>
                          <pic:cNvPr id="8" name="Image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420610" cy="1935480"/>
                          </a:xfrm>
                          <a:prstGeom prst="rect">
                            <a:avLst/>
                          </a:prstGeom>
                        </pic:spPr>
                      </pic:pic>
                      <wps:wsp>
                        <wps:cNvPr id="9" name="Zone de texte 9"/>
                        <wps:cNvSpPr txBox="1"/>
                        <wps:spPr>
                          <a:xfrm>
                            <a:off x="0" y="1994170"/>
                            <a:ext cx="7420610" cy="203835"/>
                          </a:xfrm>
                          <a:prstGeom prst="rect">
                            <a:avLst/>
                          </a:prstGeom>
                          <a:solidFill>
                            <a:prstClr val="white"/>
                          </a:solidFill>
                          <a:ln>
                            <a:noFill/>
                          </a:ln>
                        </wps:spPr>
                        <wps:txbx>
                          <w:txbxContent>
                            <w:p w:rsidR="00666B78" w:rsidRPr="001D28DD" w:rsidRDefault="00666B78" w:rsidP="00666B78">
                              <w:pPr>
                                <w:pStyle w:val="Lgende"/>
                                <w:jc w:val="center"/>
                                <w:rPr>
                                  <w:noProof/>
                                  <w:szCs w:val="14"/>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FC3EA6">
                                <w:t>Vue pour le collaborateur Arthur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57DD3AC" id="Groupe 3" o:spid="_x0000_s1027" style="position:absolute;margin-left:82.75pt;margin-top:16.8pt;width:584.3pt;height:173.05pt;z-index:251663360;mso-position-horizontal-relative:margin;mso-height-relative:margin" coordsize="74206,219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28" type="#_x0000_t75" style="position:absolute;width:74206;height:193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">
                  <v:imagedata r:id="rId11" o:title=""/>
                </v:shape>
                <v:shape id="Zone de texte 9" o:spid="_x0000_s1029" type="#_x0000_t202" style="position:absolute;top:19941;width:74206;height:20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" stroked="f">
                  <v:textbox inset="0,0,0,0">
                    <w:txbxContent>
                      <w:p w:rsidR="00666B78" w:rsidRPr="001D28DD" w:rsidRDefault="00666B78" w:rsidP="00666B78">
                        <w:pPr>
                          <w:pStyle w:val="Lgende"/>
                          <w:jc w:val="center"/>
                          <w:rPr>
                            <w:noProof/>
                            <w:szCs w:val="14"/>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FC3EA6">
                          <w:t>Vue pour le collaborateur Arthur</w:t>
                        </w:r>
                      </w:p>
                    </w:txbxContent>
                  </v:textbox>
                </v:shape>
                <w10:wrap type="topAndBottom" anchorx="margin"/>
              </v:group>
            </w:pict>
          </mc:Fallback>
        </mc:AlternateContent>
      </w:r>
    </w:p>
    <w:p w:rsidR="00DB1328" w:rsidRDefault="00DB1328" w:rsidP="00FD3B9E"/>
    <w:p w:rsidR="00DB1328" w:rsidRDefault="00DB1328" w:rsidP="00FD3B9E">
      <w:r>
        <w:t xml:space="preserve">Nous pouvons voir que des petits </w:t>
      </w:r>
      <w:proofErr w:type="spellStart"/>
      <w:r>
        <w:t>emojis</w:t>
      </w:r>
      <w:proofErr w:type="spellEnd"/>
      <w:r>
        <w:t xml:space="preserve"> définissent le jour que c’est. Dans l’illustration ci-dessus, nous pouvons voir que le lundi et mardi de la première semaine de l’année sont fériés. Ensuite, les bras informent que le collaborateur a travaillé ces jours. </w:t>
      </w:r>
    </w:p>
    <w:p w:rsidR="00DB1328" w:rsidRDefault="00DB1328" w:rsidP="00FD3B9E"/>
    <w:p w:rsidR="00FD3B9E" w:rsidRDefault="00FD3B9E" w:rsidP="00FD3B9E">
      <w:r>
        <w:t xml:space="preserve">L’objectif de ce travail </w:t>
      </w:r>
      <w:r w:rsidR="003400F5">
        <w:t>étant</w:t>
      </w:r>
      <w:r>
        <w:t xml:space="preserve"> de réaliser une application web, r</w:t>
      </w:r>
      <w:r w:rsidRPr="007C17E8">
        <w:t xml:space="preserve">esponsive </w:t>
      </w:r>
      <w:r>
        <w:t>« </w:t>
      </w:r>
      <w:r w:rsidRPr="007C17E8">
        <w:t>Mobile-First</w:t>
      </w:r>
      <w:r>
        <w:t xml:space="preserve"> », afin que les collaborateurs aient une interface graphique </w:t>
      </w:r>
      <w:r w:rsidR="003F0DF2">
        <w:t>pour la gestion des heures</w:t>
      </w:r>
      <w:r>
        <w:t xml:space="preserve"> (heure d’arrivée, de pause et de départ) de façon optimale.</w:t>
      </w:r>
      <w:r w:rsidR="00BE398A">
        <w:t xml:space="preserve"> P</w:t>
      </w:r>
      <w:r>
        <w:t>our le moment</w:t>
      </w:r>
      <w:r w:rsidR="00BE398A">
        <w:t>,</w:t>
      </w:r>
      <w:r>
        <w:t xml:space="preserve"> ils doivent passer directement </w:t>
      </w:r>
      <w:r w:rsidR="00242135">
        <w:t>par la</w:t>
      </w:r>
      <w:r>
        <w:t xml:space="preserve"> Google </w:t>
      </w:r>
      <w:proofErr w:type="spellStart"/>
      <w:r>
        <w:t>Sheet</w:t>
      </w:r>
      <w:proofErr w:type="spellEnd"/>
      <w:r>
        <w:t xml:space="preserve">, </w:t>
      </w:r>
      <w:r w:rsidR="00126FB0">
        <w:t>contenant beaucoup de lignes</w:t>
      </w:r>
      <w:r w:rsidR="003B6A0A">
        <w:t>.</w:t>
      </w:r>
      <w:r w:rsidR="00126FB0">
        <w:t xml:space="preserve"> </w:t>
      </w:r>
      <w:r w:rsidR="003B6A0A">
        <w:t>T</w:t>
      </w:r>
      <w:r>
        <w:t>ous les collaborateurs</w:t>
      </w:r>
      <w:r w:rsidR="003B6A0A">
        <w:t xml:space="preserve"> y sont inscrits</w:t>
      </w:r>
      <w:r w:rsidR="00001A9B">
        <w:t xml:space="preserve"> </w:t>
      </w:r>
      <w:r>
        <w:t>et, tous</w:t>
      </w:r>
      <w:r w:rsidR="00001A9B">
        <w:t>,</w:t>
      </w:r>
      <w:r>
        <w:t xml:space="preserve"> doivent aller éditer l</w:t>
      </w:r>
      <w:r w:rsidR="00AB6519">
        <w:t>e fichier</w:t>
      </w:r>
      <w:r>
        <w:t xml:space="preserve"> pour </w:t>
      </w:r>
      <w:r w:rsidR="00AB6519">
        <w:t>leurs</w:t>
      </w:r>
      <w:r>
        <w:t xml:space="preserve"> heure</w:t>
      </w:r>
      <w:r w:rsidR="00AB6519">
        <w:t>s.</w:t>
      </w:r>
    </w:p>
    <w:p w:rsidR="00FD3B9E" w:rsidRDefault="00FD3B9E" w:rsidP="0003195B"/>
    <w:p w:rsidR="0030032D" w:rsidRDefault="002078E2" w:rsidP="0003195B">
      <w:r>
        <w:t xml:space="preserve">Les objectifs de l’application sont : </w:t>
      </w:r>
    </w:p>
    <w:p w:rsidR="002078E2" w:rsidRDefault="00B8229D" w:rsidP="002078E2">
      <w:pPr>
        <w:pStyle w:val="Paragraphedeliste"/>
        <w:numPr>
          <w:ilvl w:val="0"/>
          <w:numId w:val="4"/>
        </w:numPr>
        <w:rPr>
          <w:szCs w:val="14"/>
        </w:rPr>
      </w:pPr>
      <w:r>
        <w:rPr>
          <w:szCs w:val="14"/>
        </w:rPr>
        <w:t>D’a</w:t>
      </w:r>
      <w:r w:rsidR="002078E2">
        <w:rPr>
          <w:szCs w:val="14"/>
        </w:rPr>
        <w:t xml:space="preserve">méliorer l’expérience utilisateur en fournissant une interface </w:t>
      </w:r>
    </w:p>
    <w:p w:rsidR="002078E2" w:rsidRDefault="00B8229D" w:rsidP="002078E2">
      <w:pPr>
        <w:pStyle w:val="Paragraphedeliste"/>
        <w:numPr>
          <w:ilvl w:val="0"/>
          <w:numId w:val="4"/>
        </w:numPr>
        <w:rPr>
          <w:szCs w:val="14"/>
        </w:rPr>
      </w:pPr>
      <w:r>
        <w:rPr>
          <w:szCs w:val="14"/>
        </w:rPr>
        <w:t>De f</w:t>
      </w:r>
      <w:r w:rsidR="002078E2" w:rsidRPr="00FA7BAC">
        <w:rPr>
          <w:szCs w:val="14"/>
        </w:rPr>
        <w:t>ournir un moyen de connexion via Google avec les adresses mails Antistatique</w:t>
      </w:r>
    </w:p>
    <w:p w:rsidR="002078E2" w:rsidRDefault="00B8229D" w:rsidP="002078E2">
      <w:pPr>
        <w:pStyle w:val="Paragraphedeliste"/>
        <w:numPr>
          <w:ilvl w:val="0"/>
          <w:numId w:val="4"/>
        </w:numPr>
        <w:rPr>
          <w:szCs w:val="14"/>
        </w:rPr>
      </w:pPr>
      <w:r>
        <w:rPr>
          <w:szCs w:val="14"/>
        </w:rPr>
        <w:t>De f</w:t>
      </w:r>
      <w:r w:rsidR="002078E2">
        <w:rPr>
          <w:szCs w:val="14"/>
        </w:rPr>
        <w:t>ournir de la lisibilité pour les informations</w:t>
      </w:r>
    </w:p>
    <w:p w:rsidR="002078E2" w:rsidRDefault="00B8229D" w:rsidP="002078E2">
      <w:pPr>
        <w:pStyle w:val="Paragraphedeliste"/>
        <w:numPr>
          <w:ilvl w:val="0"/>
          <w:numId w:val="4"/>
        </w:numPr>
        <w:rPr>
          <w:szCs w:val="14"/>
        </w:rPr>
      </w:pPr>
      <w:r>
        <w:rPr>
          <w:szCs w:val="14"/>
        </w:rPr>
        <w:t>D’a</w:t>
      </w:r>
      <w:r w:rsidR="002078E2">
        <w:rPr>
          <w:szCs w:val="14"/>
        </w:rPr>
        <w:t xml:space="preserve">ccroître les performances </w:t>
      </w:r>
    </w:p>
    <w:p w:rsidR="002078E2" w:rsidRPr="00D5066C" w:rsidRDefault="00B8229D" w:rsidP="002078E2">
      <w:pPr>
        <w:pStyle w:val="Paragraphedeliste"/>
        <w:numPr>
          <w:ilvl w:val="0"/>
          <w:numId w:val="4"/>
        </w:numPr>
        <w:rPr>
          <w:szCs w:val="14"/>
        </w:rPr>
      </w:pPr>
      <w:r>
        <w:rPr>
          <w:szCs w:val="14"/>
        </w:rPr>
        <w:t>De p</w:t>
      </w:r>
      <w:r w:rsidR="002078E2">
        <w:rPr>
          <w:szCs w:val="14"/>
        </w:rPr>
        <w:t>ermettre aux collaborateurs une meilleure compréhension pour leurs heures supplémentaires ainsi que leurs jours de congés</w:t>
      </w:r>
    </w:p>
    <w:p w:rsidR="00A175D2" w:rsidRDefault="00A175D2" w:rsidP="0003195B"/>
    <w:p w:rsidR="00D75D0E" w:rsidRDefault="00CC7AE8" w:rsidP="0003195B">
      <w:r>
        <w:t xml:space="preserve">Des maquettes ont été réalisées en 2019. </w:t>
      </w:r>
      <w:r w:rsidR="00856E06">
        <w:t xml:space="preserve">La partie </w:t>
      </w:r>
      <w:proofErr w:type="spellStart"/>
      <w:r w:rsidR="00856E06">
        <w:t>frontend</w:t>
      </w:r>
      <w:proofErr w:type="spellEnd"/>
      <w:r w:rsidR="00856E06">
        <w:t xml:space="preserve"> s’est développée tout en faisant attention de respecter les maquettes fournies par Antistatique.</w:t>
      </w:r>
      <w:r w:rsidR="00D75D0E">
        <w:t xml:space="preserve"> </w:t>
      </w:r>
    </w:p>
    <w:p w:rsidR="00D75D0E" w:rsidRDefault="00D75D0E" w:rsidP="0003195B"/>
    <w:p w:rsidR="0062114B" w:rsidRDefault="0062114B" w:rsidP="0003195B">
      <w:r>
        <w:t xml:space="preserve">Ce projet sera entièrement réalisé avec le </w:t>
      </w:r>
      <w:proofErr w:type="spellStart"/>
      <w:r>
        <w:t>Fremework</w:t>
      </w:r>
      <w:proofErr w:type="spellEnd"/>
      <w:r>
        <w:t>, Vue.js.</w:t>
      </w:r>
      <w:r w:rsidR="00D75D0E">
        <w:t xml:space="preserve"> Elle implémentera également plusieurs notions propres au Framework. La notion de store sera </w:t>
      </w:r>
      <w:r w:rsidR="00D31E69">
        <w:t>utilisée</w:t>
      </w:r>
      <w:r w:rsidR="00D75D0E">
        <w:t xml:space="preserve">, avec </w:t>
      </w:r>
      <w:proofErr w:type="spellStart"/>
      <w:r w:rsidR="00D75D0E">
        <w:t>vuex</w:t>
      </w:r>
      <w:proofErr w:type="spellEnd"/>
      <w:r w:rsidR="00D75D0E">
        <w:t xml:space="preserve">. Ceci permettra de </w:t>
      </w:r>
      <w:r w:rsidR="007735A1">
        <w:t>centraliser</w:t>
      </w:r>
      <w:r w:rsidR="00D75D0E">
        <w:t xml:space="preserve"> les appels à l’API, la gestion des données et de séparé les fonctions </w:t>
      </w:r>
      <w:r w:rsidR="00F53EA4">
        <w:t>dans des</w:t>
      </w:r>
      <w:r w:rsidR="00D75D0E">
        <w:t xml:space="preserve"> fichiers distincts, histoire d’avoir une architecture. </w:t>
      </w:r>
      <w:r w:rsidR="000958C1">
        <w:t xml:space="preserve">Les vues seront servies grâce au router de Vue.js. Grâce à cela, nous pourrons contrôler l’accès à certaine page. Nous ne voulons pas que l’utilisateur puisse accéder aux pages s’il n’est pas connecté préalablement. </w:t>
      </w:r>
      <w:r w:rsidR="00EC7474">
        <w:t xml:space="preserve">Une gestion des URL sera également mise en place. En effet, si l’utilisateur veut taper dans la barre de recherche une page mais qu’il l’orthographie mal, une redirection sur la route « /home » sera faite.  </w:t>
      </w:r>
    </w:p>
    <w:p w:rsidR="0062114B" w:rsidRDefault="0062114B" w:rsidP="0003195B"/>
    <w:p w:rsidR="0062114B" w:rsidRDefault="0062114B" w:rsidP="0003195B"/>
    <w:p w:rsidR="0062114B" w:rsidRDefault="0062114B" w:rsidP="0003195B"/>
    <w:p w:rsidR="0062114B" w:rsidRDefault="0062114B" w:rsidP="0003195B"/>
    <w:p w:rsidR="0062114B" w:rsidRDefault="0062114B" w:rsidP="0003195B"/>
    <w:p w:rsidR="0062114B" w:rsidRDefault="0062114B" w:rsidP="0003195B"/>
    <w:p w:rsidR="0062114B" w:rsidRDefault="0062114B" w:rsidP="0003195B"/>
    <w:p w:rsidR="0062114B" w:rsidRDefault="0062114B" w:rsidP="0003195B"/>
    <w:p w:rsidR="0062114B" w:rsidRDefault="0062114B" w:rsidP="0003195B"/>
    <w:p w:rsidR="0062114B" w:rsidRDefault="0062114B" w:rsidP="0003195B"/>
    <w:p w:rsidR="0062114B" w:rsidRDefault="0062114B" w:rsidP="0003195B"/>
    <w:p w:rsidR="0062114B" w:rsidRDefault="0062114B" w:rsidP="0003195B"/>
    <w:p w:rsidR="0062114B" w:rsidRDefault="0062114B" w:rsidP="0003195B"/>
    <w:p w:rsidR="0030032D" w:rsidRDefault="0030032D" w:rsidP="0003195B"/>
    <w:p w:rsidR="0030032D" w:rsidRPr="0030032D" w:rsidRDefault="0030032D" w:rsidP="0003195B"/>
    <w:p w:rsidR="00C163E1" w:rsidRDefault="00C163E1" w:rsidP="00F829CF">
      <w:r>
        <w:t>L’objectif de ce</w:t>
      </w:r>
      <w:r w:rsidR="00F829CF">
        <w:t>tte f</w:t>
      </w:r>
      <w:r>
        <w:t>i</w:t>
      </w:r>
      <w:r w:rsidR="00F829CF">
        <w:t xml:space="preserve">che </w:t>
      </w:r>
      <w:r>
        <w:t xml:space="preserve">est de </w:t>
      </w:r>
      <w:r w:rsidR="00F829CF">
        <w:t>présenter</w:t>
      </w:r>
      <w:r w:rsidR="005776E8">
        <w:t xml:space="preserve"> </w:t>
      </w:r>
      <w:r w:rsidR="006862EA">
        <w:t xml:space="preserve">le travail effectué par </w:t>
      </w:r>
      <w:proofErr w:type="spellStart"/>
      <w:r w:rsidR="006862EA">
        <w:t>un-e</w:t>
      </w:r>
      <w:proofErr w:type="spellEnd"/>
      <w:r w:rsidR="006862EA">
        <w:t xml:space="preserve"> </w:t>
      </w:r>
      <w:proofErr w:type="spellStart"/>
      <w:r w:rsidR="006862EA">
        <w:t>technicien-ne</w:t>
      </w:r>
      <w:proofErr w:type="spellEnd"/>
      <w:r w:rsidR="006862EA">
        <w:t xml:space="preserve"> dans le cadre d’un stage, d’un projet ou d’un cours. </w:t>
      </w:r>
      <w:r>
        <w:t xml:space="preserve">La fiche </w:t>
      </w:r>
      <w:r w:rsidR="00B34503">
        <w:t xml:space="preserve">doit être rédigée </w:t>
      </w:r>
      <w:r w:rsidR="005776E8">
        <w:t xml:space="preserve">de manière </w:t>
      </w:r>
      <w:bookmarkStart w:id="3" w:name="OLE_LINK1"/>
      <w:bookmarkStart w:id="4" w:name="OLE_LINK2"/>
      <w:r w:rsidR="00B45DF9">
        <w:t>synthétique</w:t>
      </w:r>
      <w:r w:rsidR="005776E8">
        <w:t xml:space="preserve"> </w:t>
      </w:r>
      <w:bookmarkEnd w:id="3"/>
      <w:bookmarkEnd w:id="4"/>
      <w:r w:rsidR="005776E8">
        <w:t>et visuelle</w:t>
      </w:r>
      <w:r w:rsidR="00B34503">
        <w:t xml:space="preserve">. Elle pourra être utilisé aussi bien par l’école </w:t>
      </w:r>
      <w:r>
        <w:t xml:space="preserve">dans un grand </w:t>
      </w:r>
      <w:r w:rsidR="00B34503">
        <w:t xml:space="preserve">format (A0, A1, …), que par l’étudiant dans </w:t>
      </w:r>
      <w:r w:rsidR="0060641F">
        <w:t>un</w:t>
      </w:r>
      <w:r w:rsidR="00B34503">
        <w:t xml:space="preserve"> portfolio </w:t>
      </w:r>
      <w:r w:rsidR="0060641F">
        <w:t xml:space="preserve">(ou e-portfolio) </w:t>
      </w:r>
      <w:r>
        <w:t>personnel</w:t>
      </w:r>
      <w:r w:rsidR="0060641F">
        <w:t>.</w:t>
      </w:r>
      <w:r>
        <w:t xml:space="preserve"> Elle s’adresse à un public </w:t>
      </w:r>
      <w:r w:rsidR="00B45DF9">
        <w:t xml:space="preserve">de </w:t>
      </w:r>
      <w:r>
        <w:t>professionnel</w:t>
      </w:r>
      <w:r w:rsidR="00B45DF9">
        <w:t>s</w:t>
      </w:r>
      <w:r>
        <w:t xml:space="preserve"> </w:t>
      </w:r>
      <w:r w:rsidR="00B45DF9">
        <w:t>avec des connaissances métiers</w:t>
      </w:r>
      <w:r>
        <w:t>.</w:t>
      </w:r>
    </w:p>
    <w:p w:rsidR="00E40491" w:rsidRDefault="00B45DF9" w:rsidP="00F829CF">
      <w:r>
        <w:t>Cette fiche doit être créée et rédigée en prenant en compte ses différentes contraintes.</w:t>
      </w:r>
    </w:p>
    <w:p w:rsidR="000D71BE" w:rsidRDefault="009322FB" w:rsidP="00D67345">
      <w:pPr>
        <w:pStyle w:val="Titre2"/>
      </w:pPr>
      <w:r>
        <w:t xml:space="preserve">Quel contenu </w:t>
      </w:r>
      <w:r w:rsidR="000D71BE">
        <w:t>pour cette fiche ?</w:t>
      </w:r>
    </w:p>
    <w:p w:rsidR="009322FB" w:rsidRDefault="009322FB" w:rsidP="009322FB">
      <w:r>
        <w:t>Informations à inclure</w:t>
      </w:r>
    </w:p>
    <w:p w:rsidR="009322FB" w:rsidRDefault="009322FB" w:rsidP="009322FB">
      <w:pPr>
        <w:pStyle w:val="Paragraphedeliste"/>
        <w:numPr>
          <w:ilvl w:val="0"/>
          <w:numId w:val="2"/>
        </w:numPr>
      </w:pPr>
      <w:r>
        <w:t>Nom de l’entreprise</w:t>
      </w:r>
      <w:r w:rsidR="002B537D">
        <w:t xml:space="preserve"> partenaire </w:t>
      </w:r>
      <w:r w:rsidR="006F1BC9">
        <w:t xml:space="preserve">sur le projet </w:t>
      </w:r>
      <w:r w:rsidR="002B537D">
        <w:t>ou chez qui le stage a été effectué</w:t>
      </w:r>
      <w:r>
        <w:t>, adresse</w:t>
      </w:r>
      <w:r w:rsidR="006F1BC9">
        <w:t>, logo</w:t>
      </w:r>
      <w:r>
        <w:t>, site internet (éventuellement coordonnées du responsable avec son accord)</w:t>
      </w:r>
    </w:p>
    <w:p w:rsidR="009322FB" w:rsidRDefault="009322FB" w:rsidP="009322FB">
      <w:pPr>
        <w:pStyle w:val="Paragraphedeliste"/>
        <w:numPr>
          <w:ilvl w:val="0"/>
          <w:numId w:val="2"/>
        </w:numPr>
      </w:pPr>
      <w:r>
        <w:t>La problématique</w:t>
      </w:r>
      <w:r w:rsidR="006F1BC9">
        <w:t xml:space="preserve"> du projet</w:t>
      </w:r>
    </w:p>
    <w:p w:rsidR="009322FB" w:rsidRDefault="009322FB" w:rsidP="009322FB">
      <w:pPr>
        <w:pStyle w:val="Paragraphedeliste"/>
        <w:numPr>
          <w:ilvl w:val="0"/>
          <w:numId w:val="2"/>
        </w:numPr>
      </w:pPr>
      <w:r>
        <w:t>Les technologies et les outils utilisés</w:t>
      </w:r>
    </w:p>
    <w:p w:rsidR="009322FB" w:rsidRDefault="009322FB" w:rsidP="009322FB">
      <w:pPr>
        <w:pStyle w:val="Paragraphedeliste"/>
        <w:numPr>
          <w:ilvl w:val="0"/>
          <w:numId w:val="2"/>
        </w:numPr>
      </w:pPr>
      <w:r>
        <w:t>Schémas, dessins, captures d’écrans que vous estimez nécessaire</w:t>
      </w:r>
      <w:r w:rsidR="006F1BC9">
        <w:t xml:space="preserve"> pour la bonne compréhension du travail</w:t>
      </w:r>
    </w:p>
    <w:p w:rsidR="00C321D6" w:rsidRPr="005776E8" w:rsidRDefault="00C321D6" w:rsidP="009322FB">
      <w:pPr>
        <w:pStyle w:val="Paragraphedeliste"/>
        <w:numPr>
          <w:ilvl w:val="0"/>
          <w:numId w:val="2"/>
        </w:numPr>
      </w:pPr>
      <w:r>
        <w:t>Résultats obtenus</w:t>
      </w:r>
    </w:p>
    <w:p w:rsidR="009322FB" w:rsidRDefault="009322FB" w:rsidP="00C321D6">
      <w:pPr>
        <w:pStyle w:val="Paragraphedeliste"/>
      </w:pPr>
    </w:p>
    <w:p w:rsidR="009322FB" w:rsidRDefault="009322FB" w:rsidP="009322FB">
      <w:r>
        <w:t>Quelques remarques supplémentaires :</w:t>
      </w:r>
    </w:p>
    <w:p w:rsidR="000D71BE" w:rsidRDefault="009322FB" w:rsidP="00D67345">
      <w:pPr>
        <w:pStyle w:val="Paragraphedeliste"/>
        <w:numPr>
          <w:ilvl w:val="0"/>
          <w:numId w:val="2"/>
        </w:numPr>
      </w:pPr>
      <w:r>
        <w:t>L’intégration de visuel est clairement encouragé</w:t>
      </w:r>
      <w:r w:rsidR="00636FC9">
        <w:t>e</w:t>
      </w:r>
      <w:r>
        <w:t xml:space="preserve"> (attention cependant à ne pas faire du remplissage)</w:t>
      </w:r>
    </w:p>
    <w:p w:rsidR="00C321D6" w:rsidRDefault="002B537D" w:rsidP="002B537D">
      <w:pPr>
        <w:pStyle w:val="Paragraphedeliste"/>
        <w:numPr>
          <w:ilvl w:val="0"/>
          <w:numId w:val="2"/>
        </w:numPr>
      </w:pPr>
      <w:r>
        <w:t>L’utilisation de la 1</w:t>
      </w:r>
      <w:r w:rsidRPr="002B537D">
        <w:rPr>
          <w:vertAlign w:val="superscript"/>
        </w:rPr>
        <w:t>ère</w:t>
      </w:r>
      <w:r>
        <w:t xml:space="preserve"> personne est proscrite. </w:t>
      </w:r>
    </w:p>
    <w:p w:rsidR="002B537D" w:rsidRDefault="00C321D6" w:rsidP="00B45DF9">
      <w:pPr>
        <w:pStyle w:val="Paragraphedeliste"/>
        <w:numPr>
          <w:ilvl w:val="0"/>
          <w:numId w:val="2"/>
        </w:numPr>
      </w:pPr>
      <w:r>
        <w:t>La fiche ne doit pas contenir d’évaluation personnelle du stage ou du tr</w:t>
      </w:r>
      <w:r w:rsidR="00B45DF9">
        <w:t>avail. Elle doit rester neutre sur la qualité du travail.</w:t>
      </w:r>
    </w:p>
    <w:sectPr w:rsidR="002B537D" w:rsidSect="00721730">
      <w:headerReference w:type="default" r:id="rId12"/>
      <w:footerReference w:type="default" r:id="rId13"/>
      <w:headerReference w:type="first" r:id="rId14"/>
      <w:footerReference w:type="first" r:id="rId15"/>
      <w:pgSz w:w="16838" w:h="23811" w:code="8"/>
      <w:pgMar w:top="1243" w:right="707" w:bottom="794" w:left="1134" w:header="709" w:footer="48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E43DF" w:rsidRDefault="00DE43DF" w:rsidP="00EC190A">
      <w:r>
        <w:separator/>
      </w:r>
    </w:p>
  </w:endnote>
  <w:endnote w:type="continuationSeparator" w:id="0">
    <w:p w:rsidR="00DE43DF" w:rsidRDefault="00DE43DF" w:rsidP="00EC1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604020202020204"/>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5065"/>
      <w:gridCol w:w="675"/>
      <w:gridCol w:w="4468"/>
    </w:tblGrid>
    <w:tr w:rsidR="00F829CF" w:rsidRPr="00FB334C">
      <w:trPr>
        <w:trHeight w:val="88"/>
      </w:trPr>
      <w:tc>
        <w:tcPr>
          <w:tcW w:w="5065" w:type="dxa"/>
          <w:tcBorders>
            <w:top w:val="single" w:sz="4" w:space="0" w:color="000000"/>
            <w:left w:val="nil"/>
            <w:bottom w:val="nil"/>
            <w:right w:val="nil"/>
          </w:tcBorders>
        </w:tcPr>
        <w:p w:rsidR="00F829CF" w:rsidRPr="00FB334C" w:rsidRDefault="00F829CF" w:rsidP="00E64E65">
          <w:pPr>
            <w:pStyle w:val="Pieddepage"/>
            <w:tabs>
              <w:tab w:val="clear" w:pos="4536"/>
              <w:tab w:val="clear" w:pos="9072"/>
              <w:tab w:val="center" w:pos="2497"/>
            </w:tabs>
            <w:jc w:val="both"/>
            <w:rPr>
              <w:sz w:val="16"/>
              <w:szCs w:val="16"/>
            </w:rPr>
          </w:pPr>
          <w:r>
            <w:rPr>
              <w:noProof/>
              <w:sz w:val="16"/>
              <w:szCs w:val="16"/>
              <w:lang w:val="fr-CH" w:eastAsia="fr-CH"/>
            </w:rPr>
            <w:drawing>
              <wp:anchor distT="0" distB="0" distL="114300" distR="114300" simplePos="0" relativeHeight="251655168" behindDoc="0" locked="0" layoutInCell="1" allowOverlap="0">
                <wp:simplePos x="0" y="0"/>
                <wp:positionH relativeFrom="column">
                  <wp:posOffset>2380615</wp:posOffset>
                </wp:positionH>
                <wp:positionV relativeFrom="paragraph">
                  <wp:posOffset>-123190</wp:posOffset>
                </wp:positionV>
                <wp:extent cx="1727835" cy="250190"/>
                <wp:effectExtent l="0" t="0" r="0" b="0"/>
                <wp:wrapNone/>
                <wp:docPr id="4" name="Image 1" descr="log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7835" cy="250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334C">
            <w:rPr>
              <w:sz w:val="16"/>
              <w:szCs w:val="16"/>
            </w:rPr>
            <w:tab/>
          </w:r>
        </w:p>
      </w:tc>
      <w:tc>
        <w:tcPr>
          <w:tcW w:w="675" w:type="dxa"/>
          <w:tcBorders>
            <w:top w:val="nil"/>
            <w:left w:val="nil"/>
            <w:bottom w:val="nil"/>
            <w:right w:val="nil"/>
          </w:tcBorders>
        </w:tcPr>
        <w:p w:rsidR="00F829CF" w:rsidRPr="00FB334C" w:rsidRDefault="00F829CF" w:rsidP="00E64E65">
          <w:pPr>
            <w:pStyle w:val="Pieddepage"/>
            <w:tabs>
              <w:tab w:val="clear" w:pos="4536"/>
              <w:tab w:val="clear" w:pos="9072"/>
              <w:tab w:val="center" w:pos="5103"/>
              <w:tab w:val="right" w:pos="10206"/>
            </w:tabs>
            <w:jc w:val="right"/>
            <w:rPr>
              <w:rStyle w:val="Numrodepage"/>
              <w:rFonts w:cs="Calibri"/>
              <w:sz w:val="16"/>
              <w:szCs w:val="16"/>
            </w:rPr>
          </w:pPr>
        </w:p>
      </w:tc>
      <w:tc>
        <w:tcPr>
          <w:tcW w:w="4468" w:type="dxa"/>
          <w:tcBorders>
            <w:top w:val="nil"/>
            <w:left w:val="nil"/>
            <w:right w:val="nil"/>
          </w:tcBorders>
          <w:vAlign w:val="center"/>
        </w:tcPr>
        <w:p w:rsidR="00F829CF" w:rsidRPr="00FB334C" w:rsidRDefault="00F829CF" w:rsidP="00E64E65">
          <w:pPr>
            <w:pStyle w:val="Pieddepage"/>
            <w:tabs>
              <w:tab w:val="clear" w:pos="4536"/>
              <w:tab w:val="clear" w:pos="9072"/>
              <w:tab w:val="center" w:pos="5103"/>
              <w:tab w:val="right" w:pos="10206"/>
            </w:tabs>
            <w:jc w:val="right"/>
            <w:rPr>
              <w:rFonts w:cs="Calibri"/>
              <w:sz w:val="16"/>
              <w:szCs w:val="16"/>
            </w:rPr>
          </w:pPr>
          <w:r w:rsidRPr="00FB334C">
            <w:rPr>
              <w:rStyle w:val="Numrodepage"/>
              <w:rFonts w:cs="Calibri"/>
              <w:sz w:val="16"/>
              <w:szCs w:val="16"/>
            </w:rPr>
            <w:t xml:space="preserve">Page </w:t>
          </w:r>
          <w:r w:rsidRPr="00FB334C">
            <w:rPr>
              <w:rStyle w:val="Numrodepage"/>
              <w:rFonts w:cs="Calibri"/>
              <w:sz w:val="16"/>
              <w:szCs w:val="16"/>
            </w:rPr>
            <w:fldChar w:fldCharType="begin"/>
          </w:r>
          <w:r w:rsidRPr="00FB334C">
            <w:rPr>
              <w:rStyle w:val="Numrodepage"/>
              <w:rFonts w:cs="Calibri"/>
              <w:sz w:val="16"/>
              <w:szCs w:val="16"/>
            </w:rPr>
            <w:instrText xml:space="preserve"> PAGE </w:instrText>
          </w:r>
          <w:r w:rsidRPr="00FB334C">
            <w:rPr>
              <w:rStyle w:val="Numrodepage"/>
              <w:rFonts w:cs="Calibri"/>
              <w:sz w:val="16"/>
              <w:szCs w:val="16"/>
            </w:rPr>
            <w:fldChar w:fldCharType="separate"/>
          </w:r>
          <w:r>
            <w:rPr>
              <w:rStyle w:val="Numrodepage"/>
              <w:rFonts w:cs="Calibri"/>
              <w:noProof/>
              <w:sz w:val="16"/>
              <w:szCs w:val="16"/>
            </w:rPr>
            <w:t>2</w:t>
          </w:r>
          <w:r w:rsidRPr="00FB334C">
            <w:rPr>
              <w:rStyle w:val="Numrodepage"/>
              <w:rFonts w:cs="Calibri"/>
              <w:sz w:val="16"/>
              <w:szCs w:val="16"/>
            </w:rPr>
            <w:fldChar w:fldCharType="end"/>
          </w:r>
        </w:p>
      </w:tc>
    </w:tr>
  </w:tbl>
  <w:p w:rsidR="00F829CF" w:rsidRDefault="00F829C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36FC9" w:rsidRPr="00C733F4" w:rsidRDefault="006A16C5" w:rsidP="00636FC9">
    <w:pPr>
      <w:tabs>
        <w:tab w:val="left" w:pos="1276"/>
      </w:tabs>
      <w:spacing w:line="180" w:lineRule="exact"/>
      <w:jc w:val="right"/>
      <w:rPr>
        <w:rFonts w:ascii="Century Gothic" w:hAnsi="Century Gothic" w:cs="Arial"/>
        <w:sz w:val="20"/>
        <w:szCs w:val="14"/>
        <w:lang w:val="fr-CH"/>
      </w:rPr>
    </w:pPr>
    <w:r w:rsidRPr="00C733F4">
      <w:rPr>
        <w:noProof/>
        <w:sz w:val="36"/>
        <w:lang w:val="fr-CH" w:eastAsia="fr-CH"/>
      </w:rPr>
      <w:drawing>
        <wp:anchor distT="0" distB="0" distL="114300" distR="114300" simplePos="0" relativeHeight="251662336" behindDoc="0" locked="0" layoutInCell="1" allowOverlap="1" wp14:anchorId="2630C72A" wp14:editId="38554BAF">
          <wp:simplePos x="0" y="0"/>
          <wp:positionH relativeFrom="margin">
            <wp:align>left</wp:align>
          </wp:positionH>
          <wp:positionV relativeFrom="paragraph">
            <wp:posOffset>-87946</wp:posOffset>
          </wp:positionV>
          <wp:extent cx="1599565" cy="479425"/>
          <wp:effectExtent l="0" t="0" r="635" b="0"/>
          <wp:wrapNone/>
          <wp:docPr id="7" name="Image 7" descr="informatique_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formatique_ve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9565" cy="479425"/>
                  </a:xfrm>
                  <a:prstGeom prst="rect">
                    <a:avLst/>
                  </a:prstGeom>
                  <a:noFill/>
                  <a:ln>
                    <a:noFill/>
                  </a:ln>
                </pic:spPr>
              </pic:pic>
            </a:graphicData>
          </a:graphic>
          <wp14:sizeRelH relativeFrom="page">
            <wp14:pctWidth>0</wp14:pctWidth>
          </wp14:sizeRelH>
          <wp14:sizeRelV relativeFrom="page">
            <wp14:pctHeight>0</wp14:pctHeight>
          </wp14:sizeRelV>
        </wp:anchor>
      </w:drawing>
    </w:r>
    <w:r w:rsidR="00636FC9" w:rsidRPr="00C733F4">
      <w:rPr>
        <w:rFonts w:ascii="Century Gothic" w:hAnsi="Century Gothic" w:cs="Arial"/>
        <w:sz w:val="20"/>
        <w:szCs w:val="14"/>
        <w:lang w:val="fr-CH"/>
      </w:rPr>
      <w:t>Av. de la Gare 14, 1450 Sainte-Croix</w:t>
    </w:r>
  </w:p>
  <w:p w:rsidR="00636FC9" w:rsidRPr="00C733F4" w:rsidRDefault="002B537D" w:rsidP="00636FC9">
    <w:pPr>
      <w:tabs>
        <w:tab w:val="left" w:pos="1276"/>
      </w:tabs>
      <w:spacing w:line="180" w:lineRule="exact"/>
      <w:jc w:val="right"/>
      <w:rPr>
        <w:rFonts w:ascii="Century Gothic" w:hAnsi="Century Gothic" w:cs="Arial"/>
        <w:sz w:val="20"/>
        <w:szCs w:val="14"/>
      </w:rPr>
    </w:pPr>
    <w:r w:rsidRPr="00C733F4">
      <w:rPr>
        <w:rFonts w:ascii="Century Gothic" w:hAnsi="Century Gothic" w:cs="Arial"/>
        <w:sz w:val="20"/>
        <w:szCs w:val="14"/>
      </w:rPr>
      <w:t>www.cpnv.ch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E43DF" w:rsidRDefault="00DE43DF" w:rsidP="00EC190A">
      <w:r>
        <w:separator/>
      </w:r>
    </w:p>
  </w:footnote>
  <w:footnote w:type="continuationSeparator" w:id="0">
    <w:p w:rsidR="00DE43DF" w:rsidRDefault="00DE43DF" w:rsidP="00EC19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829CF" w:rsidRPr="00F7613F" w:rsidRDefault="00F829CF" w:rsidP="00E64E65">
    <w:pPr>
      <w:pStyle w:val="En-tte"/>
      <w:tabs>
        <w:tab w:val="clear" w:pos="9072"/>
        <w:tab w:val="left" w:pos="7035"/>
        <w:tab w:val="right" w:pos="10206"/>
      </w:tabs>
      <w:jc w:val="center"/>
      <w:rPr>
        <w:sz w:val="20"/>
        <w:szCs w:val="20"/>
      </w:rPr>
    </w:pPr>
    <w:r>
      <w:rPr>
        <w:rFonts w:cs="Calibri"/>
        <w:b/>
        <w:noProof/>
        <w:color w:val="D10019"/>
        <w:sz w:val="18"/>
        <w:szCs w:val="18"/>
        <w:lang w:val="fr-CH" w:eastAsia="fr-CH"/>
      </w:rPr>
      <w:drawing>
        <wp:anchor distT="0" distB="0" distL="114300" distR="114300" simplePos="0" relativeHeight="251657216" behindDoc="0" locked="0" layoutInCell="1" allowOverlap="1">
          <wp:simplePos x="0" y="0"/>
          <wp:positionH relativeFrom="column">
            <wp:posOffset>6315710</wp:posOffset>
          </wp:positionH>
          <wp:positionV relativeFrom="paragraph">
            <wp:posOffset>-34925</wp:posOffset>
          </wp:positionV>
          <wp:extent cx="168910" cy="537845"/>
          <wp:effectExtent l="0" t="0" r="0" b="0"/>
          <wp:wrapNone/>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910" cy="5378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Calibri"/>
        <w:b/>
        <w:noProof/>
        <w:color w:val="D10019"/>
        <w:sz w:val="18"/>
        <w:szCs w:val="18"/>
        <w:lang w:val="fr-CH" w:eastAsia="fr-CH"/>
      </w:rPr>
      <w:drawing>
        <wp:anchor distT="0" distB="0" distL="114300" distR="114300" simplePos="0" relativeHeight="251656192" behindDoc="0" locked="0" layoutInCell="1" allowOverlap="0">
          <wp:simplePos x="0" y="0"/>
          <wp:positionH relativeFrom="column">
            <wp:align>left</wp:align>
          </wp:positionH>
          <wp:positionV relativeFrom="paragraph">
            <wp:posOffset>6985</wp:posOffset>
          </wp:positionV>
          <wp:extent cx="1371600" cy="400050"/>
          <wp:effectExtent l="0" t="0" r="0" b="0"/>
          <wp:wrapNone/>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71600" cy="400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174DB">
      <w:rPr>
        <w:rFonts w:cs="Calibri"/>
        <w:b/>
        <w:color w:val="D10019"/>
        <w:sz w:val="18"/>
        <w:szCs w:val="18"/>
      </w:rPr>
      <w:t>Techniciens ES</w:t>
    </w:r>
    <w:r w:rsidRPr="00F7613F">
      <w:rPr>
        <w:sz w:val="20"/>
        <w:szCs w:val="20"/>
      </w:rPr>
      <w:t xml:space="preserve"> </w:t>
    </w:r>
    <w:r w:rsidRPr="007174DB">
      <w:rPr>
        <w:b/>
        <w:sz w:val="18"/>
        <w:szCs w:val="18"/>
      </w:rPr>
      <w:t>- Stage en entreprise</w:t>
    </w:r>
  </w:p>
  <w:p w:rsidR="00F829CF" w:rsidRDefault="00F829CF" w:rsidP="00E64E65">
    <w:pPr>
      <w:pStyle w:val="En-tte"/>
      <w:tabs>
        <w:tab w:val="clear" w:pos="9072"/>
        <w:tab w:val="right" w:pos="10206"/>
      </w:tabs>
      <w:jc w:val="center"/>
      <w:rPr>
        <w:sz w:val="16"/>
        <w:szCs w:val="16"/>
      </w:rPr>
    </w:pPr>
    <w:r w:rsidRPr="007174DB">
      <w:rPr>
        <w:rFonts w:cs="Calibri"/>
        <w:sz w:val="18"/>
        <w:szCs w:val="18"/>
      </w:rPr>
      <w:t>Filière Informatique - Spécialisation Web</w:t>
    </w:r>
  </w:p>
  <w:p w:rsidR="00F829CF" w:rsidRPr="00800359" w:rsidRDefault="00F829CF" w:rsidP="00E64E65">
    <w:pPr>
      <w:pStyle w:val="En-tte"/>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33CEB" w:rsidRPr="00C733F4" w:rsidRDefault="00721730" w:rsidP="00733CEB">
    <w:pPr>
      <w:pStyle w:val="En-tte"/>
      <w:tabs>
        <w:tab w:val="clear" w:pos="4536"/>
        <w:tab w:val="clear" w:pos="9072"/>
        <w:tab w:val="right" w:pos="10065"/>
      </w:tabs>
      <w:jc w:val="right"/>
      <w:rPr>
        <w:rFonts w:cs="Calibri"/>
        <w:b/>
        <w:color w:val="D10019"/>
        <w:szCs w:val="18"/>
      </w:rPr>
    </w:pPr>
    <w:r w:rsidRPr="00C733F4">
      <w:rPr>
        <w:noProof/>
        <w:sz w:val="36"/>
        <w:lang w:val="fr-CH" w:eastAsia="fr-CH"/>
      </w:rPr>
      <w:drawing>
        <wp:anchor distT="0" distB="0" distL="114300" distR="114300" simplePos="0" relativeHeight="251660288" behindDoc="0" locked="0" layoutInCell="1" allowOverlap="1" wp14:anchorId="70F5DBDF" wp14:editId="2300E16A">
          <wp:simplePos x="0" y="0"/>
          <wp:positionH relativeFrom="margin">
            <wp:align>left</wp:align>
          </wp:positionH>
          <wp:positionV relativeFrom="paragraph">
            <wp:posOffset>6042</wp:posOffset>
          </wp:positionV>
          <wp:extent cx="1774825" cy="284480"/>
          <wp:effectExtent l="0" t="0" r="0" b="1270"/>
          <wp:wrapNone/>
          <wp:docPr id="12" name="Image 12" descr="hfkonfere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fkonferenz"/>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774825" cy="284480"/>
                  </a:xfrm>
                  <a:prstGeom prst="rect">
                    <a:avLst/>
                  </a:prstGeom>
                  <a:noFill/>
                </pic:spPr>
              </pic:pic>
            </a:graphicData>
          </a:graphic>
          <wp14:sizeRelH relativeFrom="page">
            <wp14:pctWidth>0</wp14:pctWidth>
          </wp14:sizeRelH>
          <wp14:sizeRelV relativeFrom="page">
            <wp14:pctHeight>0</wp14:pctHeight>
          </wp14:sizeRelV>
        </wp:anchor>
      </w:drawing>
    </w:r>
    <w:r w:rsidR="002B33BF">
      <w:rPr>
        <w:rFonts w:cs="Calibri"/>
        <w:b/>
        <w:color w:val="D10019"/>
        <w:szCs w:val="18"/>
      </w:rPr>
      <w:t>Jérémy</w:t>
    </w:r>
    <w:r w:rsidR="00733CEB" w:rsidRPr="00C733F4">
      <w:rPr>
        <w:rFonts w:cs="Calibri"/>
        <w:b/>
        <w:color w:val="D10019"/>
        <w:szCs w:val="18"/>
      </w:rPr>
      <w:t xml:space="preserve"> </w:t>
    </w:r>
    <w:proofErr w:type="spellStart"/>
    <w:r w:rsidR="002B33BF">
      <w:rPr>
        <w:rFonts w:cs="Calibri"/>
        <w:b/>
        <w:color w:val="D10019"/>
        <w:szCs w:val="18"/>
      </w:rPr>
      <w:t>Gfeller</w:t>
    </w:r>
    <w:proofErr w:type="spellEnd"/>
  </w:p>
  <w:p w:rsidR="00F829CF" w:rsidRPr="00C733F4" w:rsidRDefault="00733CEB" w:rsidP="00733CEB">
    <w:pPr>
      <w:pStyle w:val="En-tte"/>
      <w:tabs>
        <w:tab w:val="clear" w:pos="4536"/>
        <w:tab w:val="clear" w:pos="9072"/>
        <w:tab w:val="right" w:pos="10065"/>
      </w:tabs>
      <w:jc w:val="right"/>
      <w:rPr>
        <w:b/>
        <w:szCs w:val="18"/>
      </w:rPr>
    </w:pPr>
    <w:r w:rsidRPr="00C733F4">
      <w:rPr>
        <w:b/>
        <w:szCs w:val="18"/>
      </w:rPr>
      <w:t xml:space="preserve">Technicien-ne-s ES « Développement d’application » - </w:t>
    </w:r>
    <w:r w:rsidR="002B33BF">
      <w:rPr>
        <w:b/>
        <w:szCs w:val="18"/>
      </w:rPr>
      <w:t>Travail de diplôme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03BB6"/>
    <w:multiLevelType w:val="hybridMultilevel"/>
    <w:tmpl w:val="FC222D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F022175"/>
    <w:multiLevelType w:val="hybridMultilevel"/>
    <w:tmpl w:val="B4BC1CA4"/>
    <w:lvl w:ilvl="0" w:tplc="4DC614A0">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21E5C14"/>
    <w:multiLevelType w:val="hybridMultilevel"/>
    <w:tmpl w:val="7C9AAC0A"/>
    <w:lvl w:ilvl="0" w:tplc="05365FC6">
      <w:numFmt w:val="bullet"/>
      <w:lvlText w:val="-"/>
      <w:lvlJc w:val="left"/>
      <w:pPr>
        <w:ind w:left="720" w:hanging="360"/>
      </w:pPr>
      <w:rPr>
        <w:rFonts w:ascii="Calibri" w:eastAsia="Times New Roman" w:hAnsi="Calibri"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959146B"/>
    <w:multiLevelType w:val="hybridMultilevel"/>
    <w:tmpl w:val="B352DC52"/>
    <w:lvl w:ilvl="0" w:tplc="05365FC6">
      <w:numFmt w:val="bullet"/>
      <w:lvlText w:val="-"/>
      <w:lvlJc w:val="left"/>
      <w:pPr>
        <w:ind w:left="720" w:hanging="360"/>
      </w:pPr>
      <w:rPr>
        <w:rFonts w:ascii="Calibri" w:eastAsia="Times New Roman" w:hAnsi="Calibri"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DC11E9A"/>
    <w:multiLevelType w:val="hybridMultilevel"/>
    <w:tmpl w:val="6310F236"/>
    <w:lvl w:ilvl="0" w:tplc="BFCA1D10">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3BF"/>
    <w:rsid w:val="00001A9B"/>
    <w:rsid w:val="0003195B"/>
    <w:rsid w:val="00035733"/>
    <w:rsid w:val="000641A2"/>
    <w:rsid w:val="000876A0"/>
    <w:rsid w:val="000958C1"/>
    <w:rsid w:val="000A3766"/>
    <w:rsid w:val="000D71BE"/>
    <w:rsid w:val="00126FB0"/>
    <w:rsid w:val="001270DE"/>
    <w:rsid w:val="00142DA4"/>
    <w:rsid w:val="00175626"/>
    <w:rsid w:val="001A5B30"/>
    <w:rsid w:val="001D4905"/>
    <w:rsid w:val="001F3678"/>
    <w:rsid w:val="002078E2"/>
    <w:rsid w:val="00242135"/>
    <w:rsid w:val="00255075"/>
    <w:rsid w:val="00296755"/>
    <w:rsid w:val="002B33BF"/>
    <w:rsid w:val="002B537D"/>
    <w:rsid w:val="002D5098"/>
    <w:rsid w:val="002D7335"/>
    <w:rsid w:val="0030032D"/>
    <w:rsid w:val="00303E95"/>
    <w:rsid w:val="0031758F"/>
    <w:rsid w:val="003400F5"/>
    <w:rsid w:val="00346614"/>
    <w:rsid w:val="00370C66"/>
    <w:rsid w:val="003876C3"/>
    <w:rsid w:val="003B3A27"/>
    <w:rsid w:val="003B6A0A"/>
    <w:rsid w:val="003C5617"/>
    <w:rsid w:val="003F0DF2"/>
    <w:rsid w:val="003F25FF"/>
    <w:rsid w:val="00404B7F"/>
    <w:rsid w:val="004114B2"/>
    <w:rsid w:val="0042502D"/>
    <w:rsid w:val="004459B2"/>
    <w:rsid w:val="0048129D"/>
    <w:rsid w:val="004A555D"/>
    <w:rsid w:val="004C68F3"/>
    <w:rsid w:val="005148FC"/>
    <w:rsid w:val="005228A5"/>
    <w:rsid w:val="00527626"/>
    <w:rsid w:val="005434BE"/>
    <w:rsid w:val="00550991"/>
    <w:rsid w:val="00563D54"/>
    <w:rsid w:val="005711AE"/>
    <w:rsid w:val="00576BB5"/>
    <w:rsid w:val="005776E8"/>
    <w:rsid w:val="00580157"/>
    <w:rsid w:val="005A5999"/>
    <w:rsid w:val="005F0090"/>
    <w:rsid w:val="005F149B"/>
    <w:rsid w:val="0060641F"/>
    <w:rsid w:val="0062114B"/>
    <w:rsid w:val="00636FC9"/>
    <w:rsid w:val="00666B78"/>
    <w:rsid w:val="006862EA"/>
    <w:rsid w:val="006A16C5"/>
    <w:rsid w:val="006A33AA"/>
    <w:rsid w:val="006E5D49"/>
    <w:rsid w:val="006F1BC9"/>
    <w:rsid w:val="00704F63"/>
    <w:rsid w:val="007076CC"/>
    <w:rsid w:val="00721730"/>
    <w:rsid w:val="00733CEB"/>
    <w:rsid w:val="007735A1"/>
    <w:rsid w:val="00774804"/>
    <w:rsid w:val="0079502E"/>
    <w:rsid w:val="007A1008"/>
    <w:rsid w:val="00824015"/>
    <w:rsid w:val="0085594B"/>
    <w:rsid w:val="00856E06"/>
    <w:rsid w:val="0088607A"/>
    <w:rsid w:val="008871B1"/>
    <w:rsid w:val="008C3C85"/>
    <w:rsid w:val="008F3C48"/>
    <w:rsid w:val="0090000A"/>
    <w:rsid w:val="009114CB"/>
    <w:rsid w:val="00926813"/>
    <w:rsid w:val="009322FB"/>
    <w:rsid w:val="009357DB"/>
    <w:rsid w:val="00946226"/>
    <w:rsid w:val="00994AFC"/>
    <w:rsid w:val="00A175D2"/>
    <w:rsid w:val="00A26B49"/>
    <w:rsid w:val="00A60333"/>
    <w:rsid w:val="00AB6519"/>
    <w:rsid w:val="00AC3794"/>
    <w:rsid w:val="00AC72C4"/>
    <w:rsid w:val="00AD6606"/>
    <w:rsid w:val="00AF2EF9"/>
    <w:rsid w:val="00B1109D"/>
    <w:rsid w:val="00B34503"/>
    <w:rsid w:val="00B45DF9"/>
    <w:rsid w:val="00B72B7E"/>
    <w:rsid w:val="00B8229D"/>
    <w:rsid w:val="00BE398A"/>
    <w:rsid w:val="00C163E1"/>
    <w:rsid w:val="00C27AE8"/>
    <w:rsid w:val="00C321D6"/>
    <w:rsid w:val="00C40640"/>
    <w:rsid w:val="00C47C97"/>
    <w:rsid w:val="00C675A5"/>
    <w:rsid w:val="00C733F4"/>
    <w:rsid w:val="00C777B4"/>
    <w:rsid w:val="00CA3831"/>
    <w:rsid w:val="00CC7AE8"/>
    <w:rsid w:val="00CF0957"/>
    <w:rsid w:val="00CF4601"/>
    <w:rsid w:val="00CF4802"/>
    <w:rsid w:val="00D31E69"/>
    <w:rsid w:val="00D67345"/>
    <w:rsid w:val="00D75D0E"/>
    <w:rsid w:val="00DB1328"/>
    <w:rsid w:val="00DC66A8"/>
    <w:rsid w:val="00DD2381"/>
    <w:rsid w:val="00DE43DF"/>
    <w:rsid w:val="00E367B6"/>
    <w:rsid w:val="00E40491"/>
    <w:rsid w:val="00E64E65"/>
    <w:rsid w:val="00E66A32"/>
    <w:rsid w:val="00EC190A"/>
    <w:rsid w:val="00EC7474"/>
    <w:rsid w:val="00F07B48"/>
    <w:rsid w:val="00F41331"/>
    <w:rsid w:val="00F52FA9"/>
    <w:rsid w:val="00F537D8"/>
    <w:rsid w:val="00F53EA4"/>
    <w:rsid w:val="00F75BF7"/>
    <w:rsid w:val="00F827FC"/>
    <w:rsid w:val="00F829CF"/>
    <w:rsid w:val="00F85C9E"/>
    <w:rsid w:val="00F9225F"/>
    <w:rsid w:val="00FA4B92"/>
    <w:rsid w:val="00FC3172"/>
    <w:rsid w:val="00FC69AD"/>
    <w:rsid w:val="00FD3B9E"/>
    <w:rsid w:val="00FF6ED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B6B9E"/>
  <w15:chartTrackingRefBased/>
  <w15:docId w15:val="{2F3CAC02-845C-A742-9BF8-E27EB3959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3F4"/>
    <w:rPr>
      <w:rFonts w:ascii="Calibri" w:hAnsi="Calibri"/>
      <w:sz w:val="24"/>
      <w:szCs w:val="24"/>
      <w:lang w:val="fr-FR" w:eastAsia="fr-FR"/>
    </w:rPr>
  </w:style>
  <w:style w:type="paragraph" w:styleId="Titre1">
    <w:name w:val="heading 1"/>
    <w:basedOn w:val="Normal"/>
    <w:next w:val="Normal"/>
    <w:link w:val="Titre1Car"/>
    <w:qFormat/>
    <w:rsid w:val="00F827FC"/>
    <w:pPr>
      <w:keepNext/>
      <w:spacing w:before="120" w:after="120"/>
      <w:ind w:left="454"/>
      <w:jc w:val="center"/>
      <w:outlineLvl w:val="0"/>
    </w:pPr>
    <w:rPr>
      <w:rFonts w:asciiTheme="minorHAnsi" w:hAnsiTheme="minorHAnsi"/>
      <w:b/>
      <w:smallCaps/>
      <w:kern w:val="28"/>
      <w:sz w:val="40"/>
      <w:szCs w:val="20"/>
    </w:rPr>
  </w:style>
  <w:style w:type="paragraph" w:styleId="Titre2">
    <w:name w:val="heading 2"/>
    <w:basedOn w:val="Normal"/>
    <w:next w:val="Normal"/>
    <w:link w:val="Titre2Car"/>
    <w:qFormat/>
    <w:rsid w:val="004114B2"/>
    <w:pPr>
      <w:keepNext/>
      <w:pBdr>
        <w:bottom w:val="single" w:sz="4" w:space="1" w:color="auto"/>
      </w:pBdr>
      <w:spacing w:before="240" w:after="120"/>
      <w:jc w:val="both"/>
      <w:outlineLvl w:val="1"/>
    </w:pPr>
    <w:rPr>
      <w:rFonts w:asciiTheme="minorHAnsi" w:hAnsiTheme="minorHAnsi"/>
      <w:b/>
      <w:szCs w:val="20"/>
    </w:rPr>
  </w:style>
  <w:style w:type="paragraph" w:styleId="Titre3">
    <w:name w:val="heading 3"/>
    <w:basedOn w:val="Titre2"/>
    <w:next w:val="Normal"/>
    <w:link w:val="Titre3Car"/>
    <w:qFormat/>
    <w:rsid w:val="00255075"/>
    <w:pPr>
      <w:pBdr>
        <w:bottom w:val="none" w:sz="0" w:space="0" w:color="auto"/>
      </w:pBdr>
      <w:spacing w:before="120" w:after="60"/>
      <w:outlineLvl w:val="2"/>
    </w:pPr>
  </w:style>
  <w:style w:type="paragraph" w:styleId="Titre4">
    <w:name w:val="heading 4"/>
    <w:basedOn w:val="Normal"/>
    <w:next w:val="Normal"/>
    <w:link w:val="Titre4Car"/>
    <w:qFormat/>
    <w:rsid w:val="00774804"/>
    <w:pPr>
      <w:keepNext/>
      <w:framePr w:hSpace="141" w:wrap="around" w:vAnchor="page" w:hAnchor="margin" w:y="2345"/>
      <w:jc w:val="center"/>
      <w:outlineLvl w:val="3"/>
    </w:pPr>
    <w:rPr>
      <w:rFonts w:ascii="Arial Black" w:hAnsi="Arial Black"/>
      <w:sz w:val="72"/>
      <w:szCs w:val="20"/>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F827FC"/>
    <w:rPr>
      <w:rFonts w:asciiTheme="minorHAnsi" w:hAnsiTheme="minorHAnsi"/>
      <w:b/>
      <w:smallCaps/>
      <w:kern w:val="28"/>
      <w:sz w:val="40"/>
      <w:lang w:val="fr-FR" w:eastAsia="fr-FR"/>
    </w:rPr>
  </w:style>
  <w:style w:type="character" w:customStyle="1" w:styleId="Titre2Car">
    <w:name w:val="Titre 2 Car"/>
    <w:basedOn w:val="Policepardfaut"/>
    <w:link w:val="Titre2"/>
    <w:rsid w:val="004114B2"/>
    <w:rPr>
      <w:rFonts w:asciiTheme="minorHAnsi" w:hAnsiTheme="minorHAnsi"/>
      <w:b/>
      <w:sz w:val="24"/>
      <w:lang w:val="fr-FR" w:eastAsia="fr-FR"/>
    </w:rPr>
  </w:style>
  <w:style w:type="character" w:customStyle="1" w:styleId="Titre3Car">
    <w:name w:val="Titre 3 Car"/>
    <w:basedOn w:val="Policepardfaut"/>
    <w:link w:val="Titre3"/>
    <w:rsid w:val="00255075"/>
    <w:rPr>
      <w:rFonts w:asciiTheme="minorHAnsi" w:hAnsiTheme="minorHAnsi"/>
      <w:b/>
      <w:sz w:val="24"/>
      <w:lang w:val="fr-FR" w:eastAsia="fr-FR"/>
    </w:rPr>
  </w:style>
  <w:style w:type="character" w:customStyle="1" w:styleId="Titre4Car">
    <w:name w:val="Titre 4 Car"/>
    <w:basedOn w:val="Policepardfaut"/>
    <w:link w:val="Titre4"/>
    <w:rsid w:val="00774804"/>
    <w:rPr>
      <w:rFonts w:ascii="Arial Black" w:hAnsi="Arial Black"/>
      <w:sz w:val="72"/>
      <w:lang w:val="en-GB" w:eastAsia="fr-FR"/>
    </w:rPr>
  </w:style>
  <w:style w:type="paragraph" w:styleId="En-tte">
    <w:name w:val="header"/>
    <w:basedOn w:val="Normal"/>
    <w:link w:val="En-tteCar"/>
    <w:rsid w:val="00F07B48"/>
    <w:pPr>
      <w:tabs>
        <w:tab w:val="center" w:pos="4536"/>
        <w:tab w:val="right" w:pos="9072"/>
      </w:tabs>
    </w:pPr>
  </w:style>
  <w:style w:type="character" w:customStyle="1" w:styleId="En-tteCar">
    <w:name w:val="En-tête Car"/>
    <w:basedOn w:val="Policepardfaut"/>
    <w:link w:val="En-tte"/>
    <w:rsid w:val="00F07B48"/>
    <w:rPr>
      <w:rFonts w:ascii="Calibri" w:hAnsi="Calibri"/>
      <w:sz w:val="24"/>
      <w:szCs w:val="24"/>
      <w:lang w:val="fr-FR" w:eastAsia="fr-FR"/>
    </w:rPr>
  </w:style>
  <w:style w:type="paragraph" w:styleId="Pieddepage">
    <w:name w:val="footer"/>
    <w:basedOn w:val="Normal"/>
    <w:link w:val="PieddepageCar"/>
    <w:rsid w:val="00F07B48"/>
    <w:pPr>
      <w:tabs>
        <w:tab w:val="center" w:pos="4536"/>
        <w:tab w:val="right" w:pos="9072"/>
      </w:tabs>
    </w:pPr>
  </w:style>
  <w:style w:type="character" w:customStyle="1" w:styleId="PieddepageCar">
    <w:name w:val="Pied de page Car"/>
    <w:basedOn w:val="Policepardfaut"/>
    <w:link w:val="Pieddepage"/>
    <w:rsid w:val="00F07B48"/>
    <w:rPr>
      <w:rFonts w:ascii="Calibri" w:hAnsi="Calibri"/>
      <w:sz w:val="24"/>
      <w:szCs w:val="24"/>
      <w:lang w:val="fr-FR" w:eastAsia="fr-FR"/>
    </w:rPr>
  </w:style>
  <w:style w:type="character" w:styleId="Numrodepage">
    <w:name w:val="page number"/>
    <w:basedOn w:val="Policepardfaut"/>
    <w:rsid w:val="00F07B48"/>
  </w:style>
  <w:style w:type="paragraph" w:styleId="Paragraphedeliste">
    <w:name w:val="List Paragraph"/>
    <w:basedOn w:val="Normal"/>
    <w:uiPriority w:val="34"/>
    <w:qFormat/>
    <w:rsid w:val="00B1109D"/>
    <w:pPr>
      <w:ind w:left="720"/>
      <w:contextualSpacing/>
    </w:pPr>
  </w:style>
  <w:style w:type="character" w:styleId="Lienhypertexte">
    <w:name w:val="Hyperlink"/>
    <w:basedOn w:val="Policepardfaut"/>
    <w:uiPriority w:val="99"/>
    <w:unhideWhenUsed/>
    <w:rsid w:val="00636FC9"/>
    <w:rPr>
      <w:color w:val="0563C1" w:themeColor="hyperlink"/>
      <w:u w:val="single"/>
    </w:rPr>
  </w:style>
  <w:style w:type="paragraph" w:styleId="Textedebulles">
    <w:name w:val="Balloon Text"/>
    <w:basedOn w:val="Normal"/>
    <w:link w:val="TextedebullesCar"/>
    <w:uiPriority w:val="99"/>
    <w:semiHidden/>
    <w:unhideWhenUsed/>
    <w:rsid w:val="006862EA"/>
    <w:rPr>
      <w:rFonts w:ascii="Segoe UI" w:hAnsi="Segoe UI" w:cs="Segoe UI"/>
      <w:sz w:val="18"/>
      <w:szCs w:val="18"/>
    </w:rPr>
  </w:style>
  <w:style w:type="character" w:customStyle="1" w:styleId="TextedebullesCar">
    <w:name w:val="Texte de bulles Car"/>
    <w:basedOn w:val="Policepardfaut"/>
    <w:link w:val="Textedebulles"/>
    <w:uiPriority w:val="99"/>
    <w:semiHidden/>
    <w:rsid w:val="006862EA"/>
    <w:rPr>
      <w:rFonts w:ascii="Segoe UI" w:hAnsi="Segoe UI" w:cs="Segoe UI"/>
      <w:sz w:val="18"/>
      <w:szCs w:val="18"/>
      <w:lang w:val="fr-FR" w:eastAsia="fr-FR"/>
    </w:rPr>
  </w:style>
  <w:style w:type="paragraph" w:styleId="Lgende">
    <w:name w:val="caption"/>
    <w:basedOn w:val="Normal"/>
    <w:next w:val="Normal"/>
    <w:unhideWhenUsed/>
    <w:qFormat/>
    <w:rsid w:val="00666B78"/>
    <w:pPr>
      <w:spacing w:after="200"/>
    </w:pPr>
    <w:rPr>
      <w:rFonts w:ascii="Arial" w:hAnsi="Arial"/>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37990">
      <w:bodyDiv w:val="1"/>
      <w:marLeft w:val="0"/>
      <w:marRight w:val="0"/>
      <w:marTop w:val="0"/>
      <w:marBottom w:val="0"/>
      <w:divBdr>
        <w:top w:val="none" w:sz="0" w:space="0" w:color="auto"/>
        <w:left w:val="none" w:sz="0" w:space="0" w:color="auto"/>
        <w:bottom w:val="none" w:sz="0" w:space="0" w:color="auto"/>
        <w:right w:val="none" w:sz="0" w:space="0" w:color="auto"/>
      </w:divBdr>
    </w:div>
    <w:div w:id="662468270">
      <w:bodyDiv w:val="1"/>
      <w:marLeft w:val="0"/>
      <w:marRight w:val="0"/>
      <w:marTop w:val="0"/>
      <w:marBottom w:val="0"/>
      <w:divBdr>
        <w:top w:val="none" w:sz="0" w:space="0" w:color="auto"/>
        <w:left w:val="none" w:sz="0" w:space="0" w:color="auto"/>
        <w:bottom w:val="none" w:sz="0" w:space="0" w:color="auto"/>
        <w:right w:val="none" w:sz="0" w:space="0" w:color="auto"/>
      </w:divBdr>
    </w:div>
    <w:div w:id="1505511782">
      <w:bodyDiv w:val="1"/>
      <w:marLeft w:val="0"/>
      <w:marRight w:val="0"/>
      <w:marTop w:val="0"/>
      <w:marBottom w:val="0"/>
      <w:divBdr>
        <w:top w:val="none" w:sz="0" w:space="0" w:color="auto"/>
        <w:left w:val="none" w:sz="0" w:space="0" w:color="auto"/>
        <w:bottom w:val="none" w:sz="0" w:space="0" w:color="auto"/>
        <w:right w:val="none" w:sz="0" w:space="0" w:color="auto"/>
      </w:divBdr>
    </w:div>
    <w:div w:id="1792896933">
      <w:bodyDiv w:val="1"/>
      <w:marLeft w:val="0"/>
      <w:marRight w:val="0"/>
      <w:marTop w:val="0"/>
      <w:marBottom w:val="0"/>
      <w:divBdr>
        <w:top w:val="none" w:sz="0" w:space="0" w:color="auto"/>
        <w:left w:val="none" w:sz="0" w:space="0" w:color="auto"/>
        <w:bottom w:val="none" w:sz="0" w:space="0" w:color="auto"/>
        <w:right w:val="none" w:sz="0" w:space="0" w:color="auto"/>
      </w:divBdr>
    </w:div>
    <w:div w:id="211061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ntistatique.net/"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http://www.konferenz-hf.ch/templates/konferenzhf/images/Logos/logo_fr.gif" TargetMode="External"/><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remy/github/windmill/documentation/1page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D49EF-D6E3-4A96-AF30-C54A3E367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1pager.dotx</Template>
  <TotalTime>30</TotalTime>
  <Pages>2</Pages>
  <Words>794</Words>
  <Characters>4371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5155</CharactersWithSpaces>
  <SharedDoc>false</SharedDoc>
  <HLinks>
    <vt:vector size="6" baseType="variant">
      <vt:variant>
        <vt:i4>6094958</vt:i4>
      </vt:variant>
      <vt:variant>
        <vt:i4>-1</vt:i4>
      </vt:variant>
      <vt:variant>
        <vt:i4>2060</vt:i4>
      </vt:variant>
      <vt:variant>
        <vt:i4>1</vt:i4>
      </vt:variant>
      <vt:variant>
        <vt:lpwstr>http://www.konferenz-hf.ch/templates/konferenzhf/images/Logos/logo_fr.gif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51</cp:revision>
  <cp:lastPrinted>2017-10-05T14:00:00Z</cp:lastPrinted>
  <dcterms:created xsi:type="dcterms:W3CDTF">2020-06-10T14:03:00Z</dcterms:created>
  <dcterms:modified xsi:type="dcterms:W3CDTF">2020-06-10T14:40:00Z</dcterms:modified>
</cp:coreProperties>
</file>